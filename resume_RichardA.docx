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Richard Dale Aviles</w:t>
      </w:r>
    </w:p>
    <w:p>
      <w:pPr>
        <w:pStyle w:val="Normal"/>
        <w:rPr/>
      </w:pPr>
      <w:r>
        <w:rPr/>
        <w:t xml:space="preserve">720 Westview Dr. #34, Waco, TX 76710 </w:t>
      </w:r>
      <w:r>
        <w:rPr>
          <w:b/>
          <w:bCs/>
        </w:rPr>
        <w:t xml:space="preserve">| </w:t>
      </w:r>
      <w:r>
        <w:rPr/>
        <w:t xml:space="preserve">254-458-7135 </w:t>
      </w:r>
      <w:r>
        <w:rPr>
          <w:b/>
          <w:bCs/>
        </w:rPr>
        <w:t xml:space="preserve">| </w:t>
      </w:r>
      <w:hyperlink r:id="rId3">
        <w:r>
          <w:rPr>
            <w:rStyle w:val="InternetLink"/>
          </w:rPr>
          <w:t>richardaviles81@gmail.com</w:t>
        </w:r>
      </w:hyperlink>
    </w:p>
    <w:p>
      <w:pPr>
        <w:pStyle w:val="Normal"/>
        <w:rPr/>
      </w:pPr>
      <w:r>
        <w:rPr/>
        <w:t xml:space="preserve">Github: </w:t>
      </w:r>
      <w:hyperlink r:id="rId4">
        <w:r>
          <w:rPr>
            <w:rStyle w:val="InternetLink"/>
          </w:rPr>
          <w:t>https://github.com/</w:t>
        </w:r>
        <w:hyperlink r:id="rId5">
          <w:r>
            <w:rPr>
              <w:rStyle w:val="InternetLink"/>
            </w:rPr>
            <w:t>r556a812</w:t>
          </w:r>
        </w:hyperlink>
      </w:hyperlink>
    </w:p>
    <w:p>
      <w:pPr>
        <w:pStyle w:val="Normal"/>
        <w:rPr/>
      </w:pPr>
      <w:r>
        <w:rPr/>
        <w:t xml:space="preserve">Portfolio: </w:t>
      </w:r>
      <w:hyperlink r:id="rId6">
        <w:r>
          <w:rPr>
            <w:rStyle w:val="InternetLink"/>
          </w:rPr>
          <w:t>https://r556a812.github.io/</w:t>
        </w:r>
      </w:hyperlink>
      <w:r>
        <w:rPr/>
        <w:t xml:space="preserve"> </w:t>
      </w:r>
    </w:p>
    <w:p>
      <w:pPr>
        <w:pStyle w:val="Heading1"/>
        <w:rPr/>
      </w:pPr>
      <w:r>
        <w:rPr>
          <w:color w:val="auto"/>
        </w:rPr>
        <w:t>Education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University of kansas</w:t>
      </w:r>
    </w:p>
    <w:p>
      <w:pPr>
        <w:pStyle w:val="ListBullet"/>
        <w:numPr>
          <w:ilvl w:val="0"/>
          <w:numId w:val="1"/>
        </w:numPr>
        <w:rPr/>
      </w:pPr>
      <w:r>
        <w:rPr/>
        <w:t>Major: Bachelor of Science in Computer Science, May 2018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United states army infantry school</w:t>
      </w:r>
    </w:p>
    <w:p>
      <w:pPr>
        <w:pStyle w:val="ListBullet"/>
        <w:numPr>
          <w:ilvl w:val="0"/>
          <w:numId w:val="1"/>
        </w:numPr>
        <w:rPr/>
      </w:pPr>
      <w:r>
        <w:rPr/>
        <w:t>United States Army Basic Training Camp, Fort Benning, GA</w:t>
      </w:r>
    </w:p>
    <w:p>
      <w:pPr>
        <w:pStyle w:val="Heading1"/>
        <w:rPr/>
      </w:pPr>
      <w:r>
        <w:rPr>
          <w:color w:val="auto"/>
        </w:rPr>
        <w:t>Skills &amp; Abilities</w:t>
      </w:r>
    </w:p>
    <w:p>
      <w:pPr>
        <w:pStyle w:val="ListBullet"/>
        <w:numPr>
          <w:ilvl w:val="0"/>
          <w:numId w:val="1"/>
        </w:numPr>
        <w:rPr/>
      </w:pPr>
      <w:r>
        <w:rPr/>
        <w:t>Languages:</w:t>
      </w:r>
      <w:r>
        <w:rPr/>
        <w:t xml:space="preserve"> C, </w:t>
      </w:r>
      <w:bookmarkStart w:id="0" w:name="_GoBack"/>
      <w:bookmarkEnd w:id="0"/>
      <w:r>
        <w:rPr/>
        <w:t xml:space="preserve">C++, Java, JavaScript, </w:t>
      </w:r>
      <w:r>
        <w:rPr/>
        <w:t>HTML, PHP, CSS,</w:t>
      </w:r>
      <w:r>
        <w:rPr/>
        <w:t xml:space="preserve"> Haskell,  </w:t>
      </w:r>
      <w:r>
        <w:rPr/>
        <w:t>Python</w:t>
      </w:r>
    </w:p>
    <w:p>
      <w:pPr>
        <w:pStyle w:val="ListBullet"/>
        <w:numPr>
          <w:ilvl w:val="0"/>
          <w:numId w:val="1"/>
        </w:numPr>
        <w:rPr/>
      </w:pPr>
      <w:r>
        <w:rPr/>
        <w:t>Technologies: Eclipse, Visual Studio Code, Git/Github</w:t>
      </w:r>
    </w:p>
    <w:p>
      <w:pPr>
        <w:pStyle w:val="Heading1"/>
        <w:rPr/>
      </w:pPr>
      <w:r>
        <w:rPr>
          <w:color w:val="auto"/>
        </w:rPr>
        <w:t>Projects</w:t>
      </w:r>
    </w:p>
    <w:p>
      <w:pPr>
        <w:pStyle w:val="Heading2"/>
        <w:rPr/>
      </w:pPr>
      <w:r>
        <w:rPr>
          <w:b w:val="false"/>
        </w:rPr>
        <w:t>Badger Buddy App</w:t>
      </w:r>
    </w:p>
    <w:p>
      <w:pPr>
        <w:pStyle w:val="ListBullet"/>
        <w:numPr>
          <w:ilvl w:val="0"/>
          <w:numId w:val="1"/>
        </w:numPr>
        <w:rPr/>
      </w:pPr>
      <w:r>
        <w:rPr/>
        <w:t>Designed an app for android using android studios and Java</w:t>
      </w:r>
    </w:p>
    <w:p>
      <w:pPr>
        <w:pStyle w:val="ListBullet"/>
        <w:numPr>
          <w:ilvl w:val="0"/>
          <w:numId w:val="1"/>
        </w:numPr>
        <w:rPr/>
      </w:pPr>
      <w:r>
        <w:rPr>
          <w:color w:val="auto"/>
        </w:rPr>
        <w:t>Worked in a team to set goals and deadlines for the needs of the group and project</w:t>
      </w:r>
    </w:p>
    <w:p>
      <w:pPr>
        <w:pStyle w:val="ListBullet"/>
        <w:numPr>
          <w:ilvl w:val="0"/>
          <w:numId w:val="1"/>
        </w:numPr>
        <w:rPr/>
      </w:pPr>
      <w:r>
        <w:rPr>
          <w:color w:val="auto"/>
        </w:rPr>
        <w:t>Learned time management as well as presenting updates and timelines to a superior (Professor and his assistant)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Quash shell script</w:t>
      </w:r>
    </w:p>
    <w:p>
      <w:pPr>
        <w:pStyle w:val="ListBullet"/>
        <w:numPr>
          <w:ilvl w:val="0"/>
          <w:numId w:val="1"/>
        </w:numPr>
        <w:rPr/>
      </w:pPr>
      <w:r>
        <w:rPr/>
        <w:t>Designed a shell script using C</w:t>
      </w:r>
    </w:p>
    <w:p>
      <w:pPr>
        <w:pStyle w:val="ListBullet"/>
        <w:numPr>
          <w:ilvl w:val="0"/>
          <w:numId w:val="1"/>
        </w:numPr>
        <w:rPr/>
      </w:pPr>
      <w:bookmarkStart w:id="1" w:name="__DdeLink__39_543584464"/>
      <w:r>
        <w:rPr/>
        <w:t>Received an A for meeting all standards</w:t>
      </w:r>
      <w:bookmarkEnd w:id="1"/>
      <w:r>
        <w:rPr/>
        <w:t xml:space="preserve"> 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Movie Search Website</w:t>
      </w:r>
    </w:p>
    <w:p>
      <w:pPr>
        <w:pStyle w:val="ListBullet"/>
        <w:numPr>
          <w:ilvl w:val="0"/>
          <w:numId w:val="1"/>
        </w:numPr>
        <w:rPr/>
      </w:pPr>
      <w:r>
        <w:rPr/>
        <w:t>Successfully made a website to search for movies and shows</w:t>
      </w:r>
    </w:p>
    <w:p>
      <w:pPr>
        <w:pStyle w:val="ListBullet"/>
        <w:numPr>
          <w:ilvl w:val="0"/>
          <w:numId w:val="1"/>
        </w:numPr>
        <w:rPr/>
      </w:pPr>
      <w:r>
        <w:rPr/>
        <w:t>Gained knowledge on working as a team</w:t>
      </w:r>
    </w:p>
    <w:p>
      <w:pPr>
        <w:pStyle w:val="ListBullet"/>
        <w:numPr>
          <w:ilvl w:val="0"/>
          <w:numId w:val="1"/>
        </w:numPr>
        <w:rPr/>
      </w:pPr>
      <w:r>
        <w:rPr/>
        <w:t>Surpassed expectations by including T.V. shows and photo links to where one could buy or rent what was searched</w:t>
      </w:r>
    </w:p>
    <w:p>
      <w:pPr>
        <w:pStyle w:val="Heading1"/>
        <w:rPr/>
      </w:pPr>
      <w:r>
        <w:rPr>
          <w:color w:val="auto"/>
        </w:rPr>
        <w:t>Experience</w:t>
      </w:r>
    </w:p>
    <w:p>
      <w:pPr>
        <w:pStyle w:val="Heading2"/>
        <w:rPr/>
      </w:pPr>
      <w:r>
        <w:rPr>
          <w:b w:val="false"/>
        </w:rPr>
        <w:t xml:space="preserve">Infantry, U.s. army </w:t>
      </w:r>
      <w:r>
        <w:rPr>
          <w:b/>
          <w:bCs/>
        </w:rPr>
        <w:t xml:space="preserve">| </w:t>
      </w:r>
      <w:r>
        <w:rPr>
          <w:b w:val="false"/>
        </w:rPr>
        <w:t>2013 - present</w:t>
      </w:r>
    </w:p>
    <w:p>
      <w:pPr>
        <w:pStyle w:val="ListBullet"/>
        <w:numPr>
          <w:ilvl w:val="0"/>
          <w:numId w:val="1"/>
        </w:numPr>
        <w:rPr/>
      </w:pPr>
      <w:r>
        <w:rPr/>
        <w:t>Supervise and lead a small group of soldiers, educating and applying hands-on training for them to succeed in the team’s operations and tasks</w:t>
      </w:r>
    </w:p>
    <w:p>
      <w:pPr>
        <w:pStyle w:val="ListBullet"/>
        <w:numPr>
          <w:ilvl w:val="0"/>
          <w:numId w:val="1"/>
        </w:numPr>
        <w:rPr/>
      </w:pPr>
      <w:r>
        <w:rPr/>
        <w:t>Inspected and maintained over 5 million dollars in vehicles and equipment assigned to the company</w:t>
      </w:r>
    </w:p>
    <w:p>
      <w:pPr>
        <w:pStyle w:val="ListBullet"/>
        <w:numPr>
          <w:ilvl w:val="0"/>
          <w:numId w:val="1"/>
        </w:numPr>
        <w:spacing w:before="0" w:after="240"/>
        <w:contextualSpacing/>
        <w:rPr/>
      </w:pPr>
      <w:r>
        <w:rPr/>
        <w:t>Upheld safety protocols in all performed tasks with no injuries or negative results</w:t>
      </w:r>
    </w:p>
    <w:sectPr>
      <w:footerReference w:type="default" r:id="rId7"/>
      <w:type w:val="nextPage"/>
      <w:pgSz w:w="12240" w:h="15840"/>
      <w:pgMar w:left="1152" w:right="1152" w:header="0" w:top="1008" w:footer="720" w:bottom="1152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  <w:b w:val="false"/>
        <w:rFonts w:cs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29cf"/>
    <w:pPr>
      <w:widowControl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c61f8e"/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ListLabel1">
    <w:name w:val="ListLabel 1"/>
    <w:qFormat/>
    <w:rPr>
      <w:rFonts w:cs="Cambri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ambria"/>
      <w:b w:val="false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Cambria"/>
      <w:b w:val="false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Rule="auto" w:line="288" w:before="0" w:after="24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8220f"/>
    <w:pPr/>
    <w:rPr>
      <w:b/>
      <w:bCs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aviles81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r556a812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r556a812.github.io/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9F2C8D353C4C41A6BF88E9FF8DC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8984C-65A1-414C-92FF-62F2A68095D9}"/>
      </w:docPartPr>
      <w:docPartBody>
        <w:p w:rsidR="00196BC9" w:rsidRDefault="00CC1605">
          <w:pPr>
            <w:pStyle w:val="F39F2C8D353C4C41A6BF88E9FF8DC8BF"/>
          </w:pPr>
          <w:r>
            <w:t>Education</w:t>
          </w:r>
        </w:p>
      </w:docPartBody>
    </w:docPart>
    <w:docPart>
      <w:docPartPr>
        <w:name w:val="96CFD4E6E3054F818D17FFA0431E7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06E76-5D5C-47E5-9A4F-C77ACD17FC01}"/>
      </w:docPartPr>
      <w:docPartBody>
        <w:p w:rsidR="00196BC9" w:rsidRDefault="00CC1605">
          <w:pPr>
            <w:pStyle w:val="96CFD4E6E3054F818D17FFA0431E747E"/>
          </w:pPr>
          <w:r>
            <w:t>Skills &amp; Abilities</w:t>
          </w:r>
        </w:p>
      </w:docPartBody>
    </w:docPart>
    <w:docPart>
      <w:docPartPr>
        <w:name w:val="175147C058424C838EAA3116B2961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CACD2-DB91-4167-A702-0E23A2121B7A}"/>
      </w:docPartPr>
      <w:docPartBody>
        <w:p w:rsidR="00196BC9" w:rsidRDefault="00CC1605">
          <w:pPr>
            <w:pStyle w:val="175147C058424C838EAA3116B29617B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13"/>
    <w:rsid w:val="00025313"/>
    <w:rsid w:val="000C675B"/>
    <w:rsid w:val="00196BC9"/>
    <w:rsid w:val="00CC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11F17AC7914FAF8F5E829EFC09BBA1">
    <w:name w:val="6511F17AC7914FAF8F5E829EFC09BBA1"/>
  </w:style>
  <w:style w:type="paragraph" w:customStyle="1" w:styleId="4363887FF182433E8D066E2E38E19438">
    <w:name w:val="4363887FF182433E8D066E2E38E19438"/>
  </w:style>
  <w:style w:type="paragraph" w:customStyle="1" w:styleId="E3118FC3DAD643179648074B23D14E91">
    <w:name w:val="E3118FC3DAD643179648074B23D14E91"/>
  </w:style>
  <w:style w:type="paragraph" w:customStyle="1" w:styleId="0E8DAE5413FF45199300C6E68FC4A6C4">
    <w:name w:val="0E8DAE5413FF45199300C6E68FC4A6C4"/>
  </w:style>
  <w:style w:type="paragraph" w:customStyle="1" w:styleId="41BA4A3F1C4340549E04A35300CF6272">
    <w:name w:val="41BA4A3F1C4340549E04A35300CF6272"/>
  </w:style>
  <w:style w:type="paragraph" w:customStyle="1" w:styleId="55BE10F82B92421992DF5876CBA0682F">
    <w:name w:val="55BE10F82B92421992DF5876CBA0682F"/>
  </w:style>
  <w:style w:type="paragraph" w:customStyle="1" w:styleId="F39F2C8D353C4C41A6BF88E9FF8DC8BF">
    <w:name w:val="F39F2C8D353C4C41A6BF88E9FF8DC8BF"/>
  </w:style>
  <w:style w:type="paragraph" w:customStyle="1" w:styleId="C914A7337BD54E9595AC5D51351B1F03">
    <w:name w:val="C914A7337BD54E9595AC5D51351B1F03"/>
  </w:style>
  <w:style w:type="paragraph" w:customStyle="1" w:styleId="0B1D7ED40F1143759F318CD1A7428F76">
    <w:name w:val="0B1D7ED40F1143759F318CD1A7428F76"/>
  </w:style>
  <w:style w:type="paragraph" w:customStyle="1" w:styleId="7857E1F3D0C1458894F3B9BDD0AB6F0B">
    <w:name w:val="7857E1F3D0C1458894F3B9BDD0AB6F0B"/>
  </w:style>
  <w:style w:type="paragraph" w:customStyle="1" w:styleId="64F55D942CD044C9BB9170F2DD3FE853">
    <w:name w:val="64F55D942CD044C9BB9170F2DD3FE853"/>
  </w:style>
  <w:style w:type="paragraph" w:customStyle="1" w:styleId="D31258B3BD804B0ABFB357FC6E5F4D3C">
    <w:name w:val="D31258B3BD804B0ABFB357FC6E5F4D3C"/>
  </w:style>
  <w:style w:type="paragraph" w:customStyle="1" w:styleId="70EFEC6C7A47420AB08DFC4DDE223C8A">
    <w:name w:val="70EFEC6C7A47420AB08DFC4DDE223C8A"/>
  </w:style>
  <w:style w:type="paragraph" w:customStyle="1" w:styleId="1B718B20B45343909F9EAC976FD63223">
    <w:name w:val="1B718B20B45343909F9EAC976FD63223"/>
  </w:style>
  <w:style w:type="paragraph" w:customStyle="1" w:styleId="89FDA2999F8246C3986B2EAD75D365E7">
    <w:name w:val="89FDA2999F8246C3986B2EAD75D365E7"/>
  </w:style>
  <w:style w:type="paragraph" w:customStyle="1" w:styleId="96CFD4E6E3054F818D17FFA0431E747E">
    <w:name w:val="96CFD4E6E3054F818D17FFA0431E747E"/>
  </w:style>
  <w:style w:type="paragraph" w:customStyle="1" w:styleId="22513EA4E1E24E4C87E663BE9241C59E">
    <w:name w:val="22513EA4E1E24E4C87E663BE9241C59E"/>
  </w:style>
  <w:style w:type="paragraph" w:customStyle="1" w:styleId="A599B93BB815444B93F3584B8C1E7E40">
    <w:name w:val="A599B93BB815444B93F3584B8C1E7E40"/>
  </w:style>
  <w:style w:type="paragraph" w:customStyle="1" w:styleId="4E6E15627FC8488686E55D4472FE5371">
    <w:name w:val="4E6E15627FC8488686E55D4472FE5371"/>
  </w:style>
  <w:style w:type="paragraph" w:customStyle="1" w:styleId="8289B63D4AF443ABB46AAE2923D9C31E">
    <w:name w:val="8289B63D4AF443ABB46AAE2923D9C31E"/>
  </w:style>
  <w:style w:type="paragraph" w:customStyle="1" w:styleId="B39395C649774110AFB733FBA2C7B513">
    <w:name w:val="B39395C649774110AFB733FBA2C7B513"/>
  </w:style>
  <w:style w:type="paragraph" w:customStyle="1" w:styleId="88B79721C64446058C33C77D76F80695">
    <w:name w:val="88B79721C64446058C33C77D76F80695"/>
  </w:style>
  <w:style w:type="paragraph" w:customStyle="1" w:styleId="C7D429307FF74411B35E7F04D8D6195F">
    <w:name w:val="C7D429307FF74411B35E7F04D8D6195F"/>
  </w:style>
  <w:style w:type="paragraph" w:customStyle="1" w:styleId="466648755FF347DAAB4D91B4F819956A">
    <w:name w:val="466648755FF347DAAB4D91B4F819956A"/>
  </w:style>
  <w:style w:type="paragraph" w:customStyle="1" w:styleId="175147C058424C838EAA3116B29617BF">
    <w:name w:val="175147C058424C838EAA3116B29617BF"/>
  </w:style>
  <w:style w:type="paragraph" w:customStyle="1" w:styleId="3F26A3D5E18C4670AB414D58101A2AE2">
    <w:name w:val="3F26A3D5E18C4670AB414D58101A2AE2"/>
  </w:style>
  <w:style w:type="paragraph" w:customStyle="1" w:styleId="F492099BE0B246E0B17CBD38B7034CC4">
    <w:name w:val="F492099BE0B246E0B17CBD38B7034CC4"/>
  </w:style>
  <w:style w:type="paragraph" w:customStyle="1" w:styleId="6A10A1FB2150438EBD1D2DB2F0112962">
    <w:name w:val="6A10A1FB2150438EBD1D2DB2F0112962"/>
  </w:style>
  <w:style w:type="paragraph" w:customStyle="1" w:styleId="A23DD945651648F9B0D604918196F93E">
    <w:name w:val="A23DD945651648F9B0D604918196F93E"/>
  </w:style>
  <w:style w:type="paragraph" w:customStyle="1" w:styleId="5FA9DA74F4574F73A099D69AF0D3B489">
    <w:name w:val="5FA9DA74F4574F73A099D69AF0D3B489"/>
  </w:style>
  <w:style w:type="paragraph" w:customStyle="1" w:styleId="4B5C5B0DA9634541B01DF409F489A2F1">
    <w:name w:val="4B5C5B0DA9634541B01DF409F489A2F1"/>
  </w:style>
  <w:style w:type="paragraph" w:customStyle="1" w:styleId="46BF6227E6774C38B74D59CC3B2F279F">
    <w:name w:val="46BF6227E6774C38B74D59CC3B2F279F"/>
  </w:style>
  <w:style w:type="paragraph" w:customStyle="1" w:styleId="23F362E8DA7143628A51E1157DF51A6C">
    <w:name w:val="23F362E8DA7143628A51E1157DF51A6C"/>
  </w:style>
  <w:style w:type="paragraph" w:customStyle="1" w:styleId="CAB334C906274E50B8889925FA89D441">
    <w:name w:val="CAB334C906274E50B8889925FA89D441"/>
    <w:rsid w:val="000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0FDBD-052C-45F1-8C2E-7DE78316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316</TotalTime>
  <Application>LibreOffice/6.2.4.2$Windows_X86_64 LibreOffice_project/2412653d852ce75f65fbfa83fb7e7b669a126d64</Application>
  <Pages>1</Pages>
  <Words>243</Words>
  <Characters>1264</Characters>
  <CharactersWithSpaces>1465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2017-02-08T18:25:00Z</dcterms:created>
  <dc:creator>Richard Aviles</dc:creator>
  <dc:description/>
  <dc:language>en-US</dc:language>
  <cp:lastModifiedBy/>
  <dcterms:modified xsi:type="dcterms:W3CDTF">2019-06-27T21:55:05Z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